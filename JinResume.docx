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C408" w14:textId="77777777" w:rsidR="00745A6D" w:rsidRDefault="00845F73">
      <w:pPr>
        <w:pStyle w:val="Title"/>
      </w:pPr>
      <w:r>
        <w:t>‍‍</w:t>
      </w:r>
      <w:proofErr w:type="spellStart"/>
      <w:sdt>
        <w:sdtPr>
          <w:rPr>
            <w:sz w:val="40"/>
            <w:szCs w:val="40"/>
          </w:rPr>
          <w:alias w:val="Your Name"/>
          <w:tag w:val=""/>
          <w:id w:val="1246310863"/>
          <w:placeholder>
            <w:docPart w:val="57E94EEF4EFE47A5AAA6F2CCBC6817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06771">
            <w:rPr>
              <w:sz w:val="40"/>
              <w:szCs w:val="40"/>
            </w:rPr>
            <w:t>Jin</w:t>
          </w:r>
          <w:proofErr w:type="spellEnd"/>
          <w:r w:rsidR="00706771">
            <w:rPr>
              <w:sz w:val="40"/>
              <w:szCs w:val="40"/>
            </w:rPr>
            <w:t xml:space="preserve"> Chen</w:t>
          </w:r>
        </w:sdtContent>
      </w:sdt>
    </w:p>
    <w:p w14:paraId="31ED52F4" w14:textId="4383FB3B" w:rsidR="00745A6D" w:rsidRPr="00640E39" w:rsidRDefault="00000000">
      <w:pPr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6FCD5249C5254D61853F476E19AB24F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1D3F8B">
            <w:rPr>
              <w:sz w:val="20"/>
            </w:rPr>
            <w:t xml:space="preserve">4438 Cole Farm Rd Nottingham MD 21236 </w:t>
          </w:r>
        </w:sdtContent>
      </w:sdt>
      <w:r w:rsidR="00845F73" w:rsidRPr="00640E39">
        <w:rPr>
          <w:sz w:val="20"/>
        </w:rPr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A2DDCE0027D54D289ABD1FD068AD30C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40E39" w:rsidRPr="00640E39">
            <w:rPr>
              <w:sz w:val="20"/>
            </w:rPr>
            <w:t>(</w:t>
          </w:r>
          <w:r w:rsidR="00285A39" w:rsidRPr="00640E39">
            <w:rPr>
              <w:sz w:val="20"/>
            </w:rPr>
            <w:t>443</w:t>
          </w:r>
          <w:r w:rsidR="00640E39" w:rsidRPr="00640E39">
            <w:rPr>
              <w:sz w:val="20"/>
            </w:rPr>
            <w:t>)</w:t>
          </w:r>
          <w:r w:rsidR="00285A39" w:rsidRPr="00640E39">
            <w:rPr>
              <w:sz w:val="20"/>
            </w:rPr>
            <w:t>902</w:t>
          </w:r>
          <w:r w:rsidR="00640E39" w:rsidRPr="00640E39">
            <w:rPr>
              <w:sz w:val="20"/>
            </w:rPr>
            <w:t>-</w:t>
          </w:r>
          <w:r w:rsidR="00285A39" w:rsidRPr="00640E39">
            <w:rPr>
              <w:sz w:val="20"/>
            </w:rPr>
            <w:t>1969</w:t>
          </w:r>
        </w:sdtContent>
      </w:sdt>
      <w:r w:rsidR="00845F73" w:rsidRPr="00640E39">
        <w:rPr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0FF632FE2F18485CA1E265E98415510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A41D52" w:rsidRPr="00640E39">
            <w:rPr>
              <w:sz w:val="20"/>
            </w:rPr>
            <w:t>jchen753951@gmail.com</w:t>
          </w:r>
        </w:sdtContent>
      </w:sdt>
    </w:p>
    <w:p w14:paraId="789431A1" w14:textId="77777777" w:rsidR="00923D66" w:rsidRDefault="00845F73" w:rsidP="00923D66">
      <w:pPr>
        <w:pStyle w:val="SectionHeading"/>
        <w:spacing w:before="0"/>
        <w:rPr>
          <w:sz w:val="28"/>
          <w:szCs w:val="28"/>
        </w:rPr>
      </w:pPr>
      <w:r w:rsidRPr="00640E39">
        <w:rPr>
          <w:sz w:val="28"/>
          <w:szCs w:val="28"/>
        </w:rPr>
        <w:t>Objective</w:t>
      </w:r>
    </w:p>
    <w:p w14:paraId="30D9648D" w14:textId="4A778564" w:rsidR="005F095F" w:rsidRDefault="005D1354" w:rsidP="005F095F">
      <w:pPr>
        <w:pStyle w:val="SectionHeading"/>
        <w:spacing w:before="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 xml:space="preserve">Experienced </w:t>
      </w:r>
      <w:r w:rsidR="00FC7443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>college student</w:t>
      </w:r>
      <w:r w:rsidR="00FC7443" w:rsidRPr="00923D6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 xml:space="preserve"> with proven leadership</w:t>
      </w:r>
      <w:r w:rsidR="008755F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>, technical</w:t>
      </w:r>
      <w:r w:rsidR="00FC7443" w:rsidRPr="00923D6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 xml:space="preserve"> and organizational skills seeking </w:t>
      </w:r>
      <w:r w:rsidR="00232B62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t>a career path to expand skills.</w:t>
      </w:r>
    </w:p>
    <w:p w14:paraId="1D41D89B" w14:textId="730F666D" w:rsidR="00745A6D" w:rsidRPr="005F095F" w:rsidRDefault="00845F73" w:rsidP="005F095F">
      <w:pPr>
        <w:pStyle w:val="SectionHeading"/>
        <w:spacing w:before="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</w:pPr>
      <w:r w:rsidRPr="00640E39">
        <w:rPr>
          <w:sz w:val="28"/>
          <w:szCs w:val="28"/>
        </w:rPr>
        <w:t>Education</w:t>
      </w:r>
      <w:r w:rsidR="00880FCC">
        <w:rPr>
          <w:sz w:val="28"/>
          <w:szCs w:val="28"/>
        </w:rPr>
        <w:tab/>
      </w:r>
    </w:p>
    <w:p w14:paraId="7E85E935" w14:textId="66451808" w:rsidR="00655C6E" w:rsidRPr="00232B62" w:rsidRDefault="00423B42" w:rsidP="00232B62">
      <w:pPr>
        <w:rPr>
          <w:b/>
          <w:sz w:val="20"/>
        </w:rPr>
      </w:pPr>
      <w:r>
        <w:rPr>
          <w:b/>
          <w:sz w:val="20"/>
        </w:rPr>
        <w:t>Major:</w:t>
      </w:r>
      <w:r w:rsidR="00194501">
        <w:rPr>
          <w:b/>
          <w:sz w:val="20"/>
        </w:rPr>
        <w:t xml:space="preserve"> </w:t>
      </w:r>
      <w:r w:rsidR="000F1F7B">
        <w:rPr>
          <w:b/>
          <w:sz w:val="20"/>
        </w:rPr>
        <w:t>Computer Science</w:t>
      </w:r>
      <w:r w:rsidR="00194501">
        <w:rPr>
          <w:b/>
          <w:sz w:val="20"/>
        </w:rPr>
        <w:t xml:space="preserve"> / </w:t>
      </w:r>
      <w:r w:rsidR="008B4BCB">
        <w:rPr>
          <w:b/>
          <w:sz w:val="20"/>
        </w:rPr>
        <w:t>Software Engineering</w:t>
      </w:r>
    </w:p>
    <w:p w14:paraId="0FE63290" w14:textId="5BAC3F09" w:rsidR="00000C4C" w:rsidRDefault="00000C4C" w:rsidP="002518A1">
      <w:pPr>
        <w:pStyle w:val="Subsection"/>
        <w:spacing w:before="100"/>
        <w:rPr>
          <w:sz w:val="20"/>
        </w:rPr>
      </w:pPr>
      <w:r>
        <w:rPr>
          <w:sz w:val="20"/>
        </w:rPr>
        <w:t>TOWSON</w:t>
      </w:r>
      <w:r w:rsidR="002518A1">
        <w:rPr>
          <w:sz w:val="20"/>
        </w:rPr>
        <w:t xml:space="preserve"> Univeristy</w:t>
      </w:r>
      <w:r w:rsidR="00194501">
        <w:rPr>
          <w:sz w:val="20"/>
        </w:rPr>
        <w:t xml:space="preserve"> </w:t>
      </w:r>
      <w:r w:rsidR="002518A1">
        <w:rPr>
          <w:sz w:val="20"/>
        </w:rPr>
        <w:t>| 20</w:t>
      </w:r>
      <w:r w:rsidR="00E00CE3">
        <w:rPr>
          <w:sz w:val="20"/>
        </w:rPr>
        <w:t>19</w:t>
      </w:r>
      <w:r w:rsidR="002518A1">
        <w:rPr>
          <w:sz w:val="20"/>
        </w:rPr>
        <w:t>-Present</w:t>
      </w:r>
    </w:p>
    <w:p w14:paraId="60753106" w14:textId="218F2ACC" w:rsidR="00A77D46" w:rsidRDefault="002518A1" w:rsidP="00E00CE3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 xml:space="preserve">Accepted into Towson University’s IT/Software Engineering/CS </w:t>
      </w:r>
      <w:proofErr w:type="gramStart"/>
      <w:r>
        <w:rPr>
          <w:sz w:val="20"/>
        </w:rPr>
        <w:t>program</w:t>
      </w:r>
      <w:proofErr w:type="gramEnd"/>
    </w:p>
    <w:p w14:paraId="0C698677" w14:textId="3DAE00B6" w:rsidR="00E00CE3" w:rsidRDefault="00E00CE3" w:rsidP="00E00CE3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Graduation date</w:t>
      </w:r>
      <w:r w:rsidR="00232B62">
        <w:rPr>
          <w:sz w:val="20"/>
        </w:rPr>
        <w:t xml:space="preserve"> of</w:t>
      </w:r>
      <w:r>
        <w:rPr>
          <w:sz w:val="20"/>
        </w:rPr>
        <w:t xml:space="preserve"> 12/2023 with Computer Science Degree</w:t>
      </w:r>
    </w:p>
    <w:p w14:paraId="126C55DE" w14:textId="03B7C86C" w:rsidR="00E00CE3" w:rsidRDefault="00E00CE3" w:rsidP="00E00CE3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Current 3.6 GPA</w:t>
      </w:r>
    </w:p>
    <w:p w14:paraId="3C907EB9" w14:textId="77777777" w:rsidR="00232B62" w:rsidRPr="00E00CE3" w:rsidRDefault="00232B62" w:rsidP="00232B62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</w:p>
    <w:p w14:paraId="7CBE847C" w14:textId="6B613184" w:rsidR="008F4F6D" w:rsidRDefault="002178C4" w:rsidP="008F4F6D">
      <w:pPr>
        <w:pStyle w:val="SectionHeading"/>
        <w:spacing w:before="0"/>
        <w:rPr>
          <w:sz w:val="28"/>
          <w:szCs w:val="28"/>
        </w:rPr>
      </w:pPr>
      <w:r>
        <w:rPr>
          <w:sz w:val="28"/>
          <w:szCs w:val="28"/>
        </w:rPr>
        <w:t>Experience</w:t>
      </w:r>
      <w:r>
        <w:rPr>
          <w:sz w:val="28"/>
          <w:szCs w:val="28"/>
        </w:rPr>
        <w:tab/>
      </w:r>
    </w:p>
    <w:p w14:paraId="0AB57D2F" w14:textId="77777777" w:rsidR="008F4F6D" w:rsidRPr="008F4F6D" w:rsidRDefault="008F4F6D" w:rsidP="008F4F6D"/>
    <w:p w14:paraId="41C43E47" w14:textId="34581090" w:rsidR="005F095F" w:rsidRDefault="005F095F" w:rsidP="005F095F">
      <w:pPr>
        <w:pStyle w:val="Subsection"/>
        <w:spacing w:before="100"/>
        <w:rPr>
          <w:sz w:val="20"/>
        </w:rPr>
      </w:pPr>
      <w:r>
        <w:rPr>
          <w:sz w:val="20"/>
        </w:rPr>
        <w:t>Software Engineering Internship</w:t>
      </w:r>
      <w:r w:rsidRPr="0077322C">
        <w:rPr>
          <w:sz w:val="20"/>
        </w:rPr>
        <w:t> | </w:t>
      </w:r>
      <w:r>
        <w:rPr>
          <w:sz w:val="20"/>
        </w:rPr>
        <w:t>Alion Science and technology</w:t>
      </w:r>
    </w:p>
    <w:p w14:paraId="6BA2E1F5" w14:textId="1B096AE5" w:rsidR="008F4F6D" w:rsidRPr="0077322C" w:rsidRDefault="005F095F" w:rsidP="005F095F">
      <w:pPr>
        <w:pStyle w:val="Subsection"/>
        <w:spacing w:before="100"/>
        <w:rPr>
          <w:sz w:val="20"/>
        </w:rPr>
      </w:pPr>
      <w:r w:rsidRPr="0077322C">
        <w:rPr>
          <w:sz w:val="20"/>
        </w:rPr>
        <w:t>| </w:t>
      </w:r>
      <w:r>
        <w:rPr>
          <w:sz w:val="20"/>
        </w:rPr>
        <w:t>april</w:t>
      </w:r>
      <w:r w:rsidRPr="0077322C">
        <w:rPr>
          <w:sz w:val="20"/>
        </w:rPr>
        <w:t>-20</w:t>
      </w:r>
      <w:r>
        <w:rPr>
          <w:sz w:val="20"/>
        </w:rPr>
        <w:t>17</w:t>
      </w:r>
      <w:r w:rsidR="00A02EE7">
        <w:rPr>
          <w:sz w:val="20"/>
        </w:rPr>
        <w:t xml:space="preserve"> </w:t>
      </w:r>
      <w:r w:rsidRPr="0077322C">
        <w:rPr>
          <w:sz w:val="20"/>
        </w:rPr>
        <w:t>–</w:t>
      </w:r>
      <w:r>
        <w:rPr>
          <w:sz w:val="20"/>
        </w:rPr>
        <w:t xml:space="preserve"> August-201</w:t>
      </w:r>
      <w:r w:rsidR="00BD0FB2">
        <w:rPr>
          <w:sz w:val="20"/>
        </w:rPr>
        <w:t>9</w:t>
      </w:r>
      <w:r>
        <w:rPr>
          <w:sz w:val="20"/>
        </w:rPr>
        <w:t xml:space="preserve"> |</w:t>
      </w:r>
    </w:p>
    <w:p w14:paraId="7C5A4717" w14:textId="77777777" w:rsidR="005F095F" w:rsidRPr="00A54664" w:rsidRDefault="005F095F" w:rsidP="005F095F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 xml:space="preserve">Wrote internal database website in PHP and HTML (Backend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)</w:t>
      </w:r>
    </w:p>
    <w:p w14:paraId="2E6627E8" w14:textId="69C8741A" w:rsidR="005F095F" w:rsidRDefault="005F095F" w:rsidP="005F095F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 xml:space="preserve">Assisted in </w:t>
      </w:r>
      <w:r w:rsidR="008755F9">
        <w:rPr>
          <w:sz w:val="20"/>
        </w:rPr>
        <w:t xml:space="preserve">System </w:t>
      </w:r>
      <w:r>
        <w:rPr>
          <w:sz w:val="20"/>
        </w:rPr>
        <w:t>Admin work</w:t>
      </w:r>
    </w:p>
    <w:p w14:paraId="12E9B294" w14:textId="1779A809" w:rsidR="005F095F" w:rsidRDefault="00871A8A" w:rsidP="005F095F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Created</w:t>
      </w:r>
      <w:r w:rsidR="005F095F">
        <w:rPr>
          <w:sz w:val="20"/>
        </w:rPr>
        <w:t xml:space="preserve"> webpage</w:t>
      </w:r>
      <w:r w:rsidR="005D1354">
        <w:rPr>
          <w:sz w:val="20"/>
        </w:rPr>
        <w:t>s</w:t>
      </w:r>
      <w:r w:rsidR="005F095F">
        <w:rPr>
          <w:sz w:val="20"/>
        </w:rPr>
        <w:t xml:space="preserve"> in SASS, HTML, and CSS. </w:t>
      </w:r>
    </w:p>
    <w:p w14:paraId="07EA34B5" w14:textId="383A7606" w:rsidR="00140669" w:rsidRDefault="00140669" w:rsidP="0014066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Familiar Languages: SASS, HTML, CSS, PHP, Java, JavaScript, C++, SQL, React/Node, Node.js</w:t>
      </w:r>
    </w:p>
    <w:p w14:paraId="35CE9CD2" w14:textId="77777777" w:rsidR="00232B62" w:rsidRPr="005B1CDD" w:rsidRDefault="00232B62" w:rsidP="00232B62">
      <w:pPr>
        <w:pStyle w:val="ListBullet"/>
        <w:numPr>
          <w:ilvl w:val="0"/>
          <w:numId w:val="0"/>
        </w:numPr>
        <w:ind w:left="1584"/>
        <w:rPr>
          <w:sz w:val="20"/>
        </w:rPr>
      </w:pPr>
    </w:p>
    <w:p w14:paraId="4ECF28AE" w14:textId="38C5E472" w:rsidR="008F4F6D" w:rsidRPr="0077322C" w:rsidRDefault="00E00CE3" w:rsidP="00FC7443">
      <w:pPr>
        <w:pStyle w:val="Subsection"/>
        <w:spacing w:before="100"/>
        <w:rPr>
          <w:sz w:val="20"/>
        </w:rPr>
      </w:pPr>
      <w:r>
        <w:rPr>
          <w:sz w:val="20"/>
        </w:rPr>
        <w:t>Private Tutor</w:t>
      </w:r>
      <w:r w:rsidR="00FC7443" w:rsidRPr="0077322C">
        <w:rPr>
          <w:sz w:val="20"/>
        </w:rPr>
        <w:t> | </w:t>
      </w:r>
      <w:r w:rsidR="00FC7443">
        <w:rPr>
          <w:sz w:val="20"/>
        </w:rPr>
        <w:t>July</w:t>
      </w:r>
      <w:r w:rsidR="00FC7443" w:rsidRPr="0077322C">
        <w:rPr>
          <w:sz w:val="20"/>
        </w:rPr>
        <w:t>-20</w:t>
      </w:r>
      <w:r>
        <w:rPr>
          <w:sz w:val="20"/>
        </w:rPr>
        <w:t>19</w:t>
      </w:r>
      <w:r w:rsidR="00FC7443" w:rsidRPr="0077322C">
        <w:rPr>
          <w:sz w:val="20"/>
        </w:rPr>
        <w:t xml:space="preserve"> – </w:t>
      </w:r>
      <w:r w:rsidR="00FC7443">
        <w:rPr>
          <w:sz w:val="20"/>
        </w:rPr>
        <w:t>Sept-2</w:t>
      </w:r>
      <w:r>
        <w:rPr>
          <w:sz w:val="20"/>
        </w:rPr>
        <w:t>021</w:t>
      </w:r>
      <w:r w:rsidR="00497E8D">
        <w:rPr>
          <w:sz w:val="20"/>
        </w:rPr>
        <w:t>|</w:t>
      </w:r>
    </w:p>
    <w:p w14:paraId="658E4275" w14:textId="270E8268" w:rsidR="00E00CE3" w:rsidRDefault="00232B62" w:rsidP="008755F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Tutored</w:t>
      </w:r>
      <w:r w:rsidR="00E00CE3">
        <w:rPr>
          <w:sz w:val="20"/>
        </w:rPr>
        <w:t xml:space="preserve"> </w:t>
      </w:r>
      <w:r>
        <w:rPr>
          <w:sz w:val="20"/>
        </w:rPr>
        <w:t>3-5</w:t>
      </w:r>
      <w:r w:rsidR="00E00CE3">
        <w:rPr>
          <w:sz w:val="20"/>
        </w:rPr>
        <w:t xml:space="preserve"> students</w:t>
      </w:r>
      <w:r>
        <w:rPr>
          <w:sz w:val="20"/>
        </w:rPr>
        <w:t xml:space="preserve"> with </w:t>
      </w:r>
      <w:r w:rsidR="008F4F6D">
        <w:rPr>
          <w:sz w:val="20"/>
        </w:rPr>
        <w:t>(</w:t>
      </w:r>
      <w:r>
        <w:rPr>
          <w:sz w:val="20"/>
        </w:rPr>
        <w:t xml:space="preserve">levels </w:t>
      </w:r>
      <w:r w:rsidR="008F4F6D">
        <w:rPr>
          <w:sz w:val="20"/>
        </w:rPr>
        <w:t>K</w:t>
      </w:r>
      <w:r>
        <w:rPr>
          <w:sz w:val="20"/>
        </w:rPr>
        <w:t>-12</w:t>
      </w:r>
      <w:r w:rsidR="008F4F6D">
        <w:rPr>
          <w:sz w:val="20"/>
        </w:rPr>
        <w:t>)</w:t>
      </w:r>
      <w:r w:rsidR="00E00CE3">
        <w:rPr>
          <w:sz w:val="20"/>
        </w:rPr>
        <w:t xml:space="preserve"> </w:t>
      </w:r>
      <w:r>
        <w:rPr>
          <w:sz w:val="20"/>
        </w:rPr>
        <w:t>struggling with various mathematic related problems</w:t>
      </w:r>
    </w:p>
    <w:p w14:paraId="6D906B8B" w14:textId="45528F96" w:rsidR="00232B62" w:rsidRDefault="00232B62" w:rsidP="008755F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Evaluated and revised lesson plans according to different student’s learning behavior</w:t>
      </w:r>
    </w:p>
    <w:p w14:paraId="791EC999" w14:textId="7AE9A59E" w:rsidR="00232B62" w:rsidRDefault="00232B62" w:rsidP="008755F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Explained homework problems</w:t>
      </w:r>
      <w:r w:rsidR="008F4F6D">
        <w:rPr>
          <w:sz w:val="20"/>
        </w:rPr>
        <w:t xml:space="preserve"> and SAT prep while engaging with students to keep their interests</w:t>
      </w:r>
    </w:p>
    <w:p w14:paraId="4CECEA99" w14:textId="708397EE" w:rsidR="00232B62" w:rsidRDefault="00232B62" w:rsidP="008755F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Provided informed progress to students as well as parents to ensure academic progress</w:t>
      </w:r>
    </w:p>
    <w:p w14:paraId="03687748" w14:textId="5A67E3A3" w:rsidR="008F4F6D" w:rsidRDefault="008F4F6D" w:rsidP="008755F9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Primary goal is for students to enjoy learning while making progress towards their goals</w:t>
      </w:r>
    </w:p>
    <w:p w14:paraId="0181116D" w14:textId="4F8642BC" w:rsidR="00232B62" w:rsidRDefault="00232B62" w:rsidP="00232B62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</w:p>
    <w:p w14:paraId="09D59B82" w14:textId="1AD9C0C8" w:rsidR="008F4F6D" w:rsidRPr="0077322C" w:rsidRDefault="00232B62" w:rsidP="00232B62">
      <w:pPr>
        <w:pStyle w:val="Subsection"/>
        <w:spacing w:before="100"/>
        <w:rPr>
          <w:sz w:val="20"/>
        </w:rPr>
      </w:pPr>
      <w:r w:rsidRPr="0077322C">
        <w:rPr>
          <w:sz w:val="20"/>
        </w:rPr>
        <w:t>Manager | Szec</w:t>
      </w:r>
      <w:r>
        <w:rPr>
          <w:sz w:val="20"/>
        </w:rPr>
        <w:t>h</w:t>
      </w:r>
      <w:r w:rsidRPr="0077322C">
        <w:rPr>
          <w:sz w:val="20"/>
        </w:rPr>
        <w:t xml:space="preserve">uan Taste | Dec-2012 – </w:t>
      </w:r>
      <w:r>
        <w:rPr>
          <w:sz w:val="20"/>
        </w:rPr>
        <w:t>AUG-2021 |</w:t>
      </w:r>
    </w:p>
    <w:p w14:paraId="62CCE086" w14:textId="77777777" w:rsidR="00232B62" w:rsidRDefault="00232B62" w:rsidP="00232B62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Primary focus;</w:t>
      </w:r>
      <w:r w:rsidRPr="00DC5210">
        <w:rPr>
          <w:sz w:val="20"/>
        </w:rPr>
        <w:t xml:space="preserve"> hospitality and overall customer satisfaction within restaurant</w:t>
      </w:r>
    </w:p>
    <w:p w14:paraId="68CE6FB6" w14:textId="77777777" w:rsidR="00232B62" w:rsidRDefault="00232B62" w:rsidP="00232B62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Fluent in Chinese (Cantonese and Mandarin, prefer Cantonese)</w:t>
      </w:r>
    </w:p>
    <w:p w14:paraId="52A07CB2" w14:textId="77777777" w:rsidR="00232B62" w:rsidRDefault="00232B62" w:rsidP="00232B62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Managed day to day restaurant operations, hiring and training</w:t>
      </w:r>
    </w:p>
    <w:p w14:paraId="71DCA1DC" w14:textId="77777777" w:rsidR="00232B62" w:rsidRPr="005338E4" w:rsidRDefault="00232B62" w:rsidP="00232B62">
      <w:pPr>
        <w:pStyle w:val="ListBullet"/>
        <w:tabs>
          <w:tab w:val="clear" w:pos="144"/>
          <w:tab w:val="num" w:pos="1584"/>
        </w:tabs>
        <w:ind w:left="1584"/>
        <w:rPr>
          <w:sz w:val="20"/>
        </w:rPr>
      </w:pPr>
      <w:r>
        <w:rPr>
          <w:sz w:val="20"/>
        </w:rPr>
        <w:t>Employed</w:t>
      </w:r>
      <w:r w:rsidRPr="00DC5210">
        <w:rPr>
          <w:sz w:val="20"/>
        </w:rPr>
        <w:t xml:space="preserve"> as manager,</w:t>
      </w:r>
      <w:r>
        <w:rPr>
          <w:sz w:val="20"/>
        </w:rPr>
        <w:t xml:space="preserve"> with experience as a</w:t>
      </w:r>
      <w:r w:rsidRPr="00DC5210">
        <w:rPr>
          <w:sz w:val="20"/>
        </w:rPr>
        <w:t xml:space="preserve"> bus boy, host, waiter, carry out orders, &amp; sushi chef</w:t>
      </w:r>
    </w:p>
    <w:p w14:paraId="6CBB12B8" w14:textId="77777777" w:rsidR="00232B62" w:rsidRPr="008755F9" w:rsidRDefault="00232B62" w:rsidP="00232B62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</w:p>
    <w:sectPr w:rsidR="00232B62" w:rsidRPr="008755F9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5A8A" w14:textId="77777777" w:rsidR="005D2571" w:rsidRDefault="005D2571">
      <w:pPr>
        <w:spacing w:after="0"/>
      </w:pPr>
      <w:r>
        <w:separator/>
      </w:r>
    </w:p>
  </w:endnote>
  <w:endnote w:type="continuationSeparator" w:id="0">
    <w:p w14:paraId="1BAFC3AE" w14:textId="77777777" w:rsidR="005D2571" w:rsidRDefault="005D25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B3E3" w14:textId="77777777" w:rsidR="00745A6D" w:rsidRDefault="00845F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80F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D1FF" w14:textId="77777777" w:rsidR="005D2571" w:rsidRDefault="005D2571">
      <w:pPr>
        <w:spacing w:after="0"/>
      </w:pPr>
      <w:r>
        <w:separator/>
      </w:r>
    </w:p>
  </w:footnote>
  <w:footnote w:type="continuationSeparator" w:id="0">
    <w:p w14:paraId="6E1F2D5A" w14:textId="77777777" w:rsidR="005D2571" w:rsidRDefault="005D25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0C6AB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CAF1A4C"/>
    <w:multiLevelType w:val="hybridMultilevel"/>
    <w:tmpl w:val="2C20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05267"/>
    <w:multiLevelType w:val="hybridMultilevel"/>
    <w:tmpl w:val="0C3C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118042">
    <w:abstractNumId w:val="0"/>
  </w:num>
  <w:num w:numId="2" w16cid:durableId="2016028717">
    <w:abstractNumId w:val="0"/>
    <w:lvlOverride w:ilvl="0">
      <w:startOverride w:val="1"/>
    </w:lvlOverride>
  </w:num>
  <w:num w:numId="3" w16cid:durableId="1806386909">
    <w:abstractNumId w:val="0"/>
    <w:lvlOverride w:ilvl="0">
      <w:startOverride w:val="1"/>
    </w:lvlOverride>
  </w:num>
  <w:num w:numId="4" w16cid:durableId="1520042643">
    <w:abstractNumId w:val="0"/>
    <w:lvlOverride w:ilvl="0">
      <w:startOverride w:val="1"/>
    </w:lvlOverride>
  </w:num>
  <w:num w:numId="5" w16cid:durableId="312375607">
    <w:abstractNumId w:val="2"/>
  </w:num>
  <w:num w:numId="6" w16cid:durableId="191994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39"/>
    <w:rsid w:val="00000C4C"/>
    <w:rsid w:val="00005FA9"/>
    <w:rsid w:val="000228F7"/>
    <w:rsid w:val="00055C39"/>
    <w:rsid w:val="000617D5"/>
    <w:rsid w:val="00077478"/>
    <w:rsid w:val="00081767"/>
    <w:rsid w:val="000F1F7B"/>
    <w:rsid w:val="00140669"/>
    <w:rsid w:val="00171E26"/>
    <w:rsid w:val="00185CF5"/>
    <w:rsid w:val="00194501"/>
    <w:rsid w:val="001D3F8B"/>
    <w:rsid w:val="001F02A6"/>
    <w:rsid w:val="002178C4"/>
    <w:rsid w:val="00232B62"/>
    <w:rsid w:val="002518A1"/>
    <w:rsid w:val="00254211"/>
    <w:rsid w:val="00285A39"/>
    <w:rsid w:val="002925A1"/>
    <w:rsid w:val="002E7D1E"/>
    <w:rsid w:val="003136C2"/>
    <w:rsid w:val="00332B86"/>
    <w:rsid w:val="00353D0F"/>
    <w:rsid w:val="00362764"/>
    <w:rsid w:val="0037299F"/>
    <w:rsid w:val="00393A8B"/>
    <w:rsid w:val="003D3970"/>
    <w:rsid w:val="003F0803"/>
    <w:rsid w:val="00423A08"/>
    <w:rsid w:val="00423B42"/>
    <w:rsid w:val="00457634"/>
    <w:rsid w:val="00492AFF"/>
    <w:rsid w:val="00497E8D"/>
    <w:rsid w:val="004C3E97"/>
    <w:rsid w:val="004E1483"/>
    <w:rsid w:val="00527FC3"/>
    <w:rsid w:val="005338E4"/>
    <w:rsid w:val="00534306"/>
    <w:rsid w:val="005957CD"/>
    <w:rsid w:val="005D1354"/>
    <w:rsid w:val="005D2571"/>
    <w:rsid w:val="005F095F"/>
    <w:rsid w:val="005F6D73"/>
    <w:rsid w:val="00601BF8"/>
    <w:rsid w:val="00627405"/>
    <w:rsid w:val="00640E39"/>
    <w:rsid w:val="006521A9"/>
    <w:rsid w:val="00655C6E"/>
    <w:rsid w:val="00671348"/>
    <w:rsid w:val="00677ECC"/>
    <w:rsid w:val="00694BEB"/>
    <w:rsid w:val="006C67BE"/>
    <w:rsid w:val="006D1F24"/>
    <w:rsid w:val="006E5409"/>
    <w:rsid w:val="00706771"/>
    <w:rsid w:val="00745A6D"/>
    <w:rsid w:val="00746E5F"/>
    <w:rsid w:val="0077322C"/>
    <w:rsid w:val="007762EF"/>
    <w:rsid w:val="007F22F5"/>
    <w:rsid w:val="007F3829"/>
    <w:rsid w:val="008140B0"/>
    <w:rsid w:val="00845F73"/>
    <w:rsid w:val="00871A8A"/>
    <w:rsid w:val="008752FB"/>
    <w:rsid w:val="008755F9"/>
    <w:rsid w:val="00877D71"/>
    <w:rsid w:val="00880FCC"/>
    <w:rsid w:val="008B462B"/>
    <w:rsid w:val="008B4BCB"/>
    <w:rsid w:val="008F4F6D"/>
    <w:rsid w:val="00923D66"/>
    <w:rsid w:val="00975AFC"/>
    <w:rsid w:val="009826F0"/>
    <w:rsid w:val="00991048"/>
    <w:rsid w:val="00997045"/>
    <w:rsid w:val="00A02747"/>
    <w:rsid w:val="00A02EE7"/>
    <w:rsid w:val="00A10B84"/>
    <w:rsid w:val="00A41D52"/>
    <w:rsid w:val="00A50577"/>
    <w:rsid w:val="00A54664"/>
    <w:rsid w:val="00A77D46"/>
    <w:rsid w:val="00A955B1"/>
    <w:rsid w:val="00AF4657"/>
    <w:rsid w:val="00B526AF"/>
    <w:rsid w:val="00B578DE"/>
    <w:rsid w:val="00BB69CF"/>
    <w:rsid w:val="00BC6864"/>
    <w:rsid w:val="00BD0FB2"/>
    <w:rsid w:val="00BF72B7"/>
    <w:rsid w:val="00C15569"/>
    <w:rsid w:val="00C84A66"/>
    <w:rsid w:val="00C93393"/>
    <w:rsid w:val="00CC2A8E"/>
    <w:rsid w:val="00CE3EF0"/>
    <w:rsid w:val="00D24BB4"/>
    <w:rsid w:val="00D333F3"/>
    <w:rsid w:val="00D757E0"/>
    <w:rsid w:val="00D75C6A"/>
    <w:rsid w:val="00D866EA"/>
    <w:rsid w:val="00DA5491"/>
    <w:rsid w:val="00DB2F17"/>
    <w:rsid w:val="00DB3B52"/>
    <w:rsid w:val="00DC5210"/>
    <w:rsid w:val="00DE1787"/>
    <w:rsid w:val="00E00CE3"/>
    <w:rsid w:val="00E06133"/>
    <w:rsid w:val="00E77A2A"/>
    <w:rsid w:val="00F0600E"/>
    <w:rsid w:val="00F13602"/>
    <w:rsid w:val="00F64414"/>
    <w:rsid w:val="00F762A2"/>
    <w:rsid w:val="00F85D38"/>
    <w:rsid w:val="00FA6E73"/>
    <w:rsid w:val="00FC7443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719"/>
  <w15:chartTrackingRefBased/>
  <w15:docId w15:val="{8A807145-0CC1-4251-89B2-BA76AA47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FE2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A8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A8E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233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94EEF4EFE47A5AAA6F2CCBC68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7D73-08A5-41A6-9D5B-6CF743109F10}"/>
      </w:docPartPr>
      <w:docPartBody>
        <w:p w:rsidR="00933845" w:rsidRDefault="00933845">
          <w:pPr>
            <w:pStyle w:val="57E94EEF4EFE47A5AAA6F2CCBC6817F0"/>
          </w:pPr>
          <w:r>
            <w:t>[Your Name]</w:t>
          </w:r>
        </w:p>
      </w:docPartBody>
    </w:docPart>
    <w:docPart>
      <w:docPartPr>
        <w:name w:val="6FCD5249C5254D61853F476E19AB2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682DD-3302-48E5-8878-0453403E88B2}"/>
      </w:docPartPr>
      <w:docPartBody>
        <w:p w:rsidR="00933845" w:rsidRDefault="00933845">
          <w:pPr>
            <w:pStyle w:val="6FCD5249C5254D61853F476E19AB24F3"/>
          </w:pPr>
          <w:r>
            <w:t>[Address, City, ST  ZIP Code]</w:t>
          </w:r>
        </w:p>
      </w:docPartBody>
    </w:docPart>
    <w:docPart>
      <w:docPartPr>
        <w:name w:val="A2DDCE0027D54D289ABD1FD068AD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3A5D-AE03-4529-8818-F360C42289F9}"/>
      </w:docPartPr>
      <w:docPartBody>
        <w:p w:rsidR="00933845" w:rsidRDefault="00933845">
          <w:pPr>
            <w:pStyle w:val="A2DDCE0027D54D289ABD1FD068AD30CC"/>
          </w:pPr>
          <w:r>
            <w:t>[Telephone]</w:t>
          </w:r>
        </w:p>
      </w:docPartBody>
    </w:docPart>
    <w:docPart>
      <w:docPartPr>
        <w:name w:val="0FF632FE2F18485CA1E265E984155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E62F-39DD-4D75-B649-E8C4A3211B17}"/>
      </w:docPartPr>
      <w:docPartBody>
        <w:p w:rsidR="00933845" w:rsidRDefault="00933845">
          <w:pPr>
            <w:pStyle w:val="0FF632FE2F18485CA1E265E98415510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1685232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845"/>
    <w:rsid w:val="00073A49"/>
    <w:rsid w:val="0008495B"/>
    <w:rsid w:val="00095FBD"/>
    <w:rsid w:val="001619FE"/>
    <w:rsid w:val="001B5ED3"/>
    <w:rsid w:val="001E64AB"/>
    <w:rsid w:val="00242901"/>
    <w:rsid w:val="00255724"/>
    <w:rsid w:val="003E43ED"/>
    <w:rsid w:val="003E45B6"/>
    <w:rsid w:val="004A6532"/>
    <w:rsid w:val="005818B1"/>
    <w:rsid w:val="00591F2E"/>
    <w:rsid w:val="005C026C"/>
    <w:rsid w:val="006E721A"/>
    <w:rsid w:val="00813C65"/>
    <w:rsid w:val="0082529E"/>
    <w:rsid w:val="00920F65"/>
    <w:rsid w:val="00933845"/>
    <w:rsid w:val="00950832"/>
    <w:rsid w:val="00A8687D"/>
    <w:rsid w:val="00AF7975"/>
    <w:rsid w:val="00C22F3F"/>
    <w:rsid w:val="00D75DEB"/>
    <w:rsid w:val="00ED383D"/>
    <w:rsid w:val="00F75BD2"/>
    <w:rsid w:val="00FA03B7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94EEF4EFE47A5AAA6F2CCBC6817F0">
    <w:name w:val="57E94EEF4EFE47A5AAA6F2CCBC6817F0"/>
  </w:style>
  <w:style w:type="paragraph" w:customStyle="1" w:styleId="6FCD5249C5254D61853F476E19AB24F3">
    <w:name w:val="6FCD5249C5254D61853F476E19AB24F3"/>
  </w:style>
  <w:style w:type="paragraph" w:customStyle="1" w:styleId="A2DDCE0027D54D289ABD1FD068AD30CC">
    <w:name w:val="A2DDCE0027D54D289ABD1FD068AD30CC"/>
  </w:style>
  <w:style w:type="paragraph" w:customStyle="1" w:styleId="0FF632FE2F18485CA1E265E98415510B">
    <w:name w:val="0FF632FE2F18485CA1E265E98415510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4438 Cole Farm Rd Nottingham MD 21236 </CompanyAddress>
  <CompanyPhone>(443)902-1969</CompanyPhone>
  <CompanyFax/>
  <CompanyEmail>jchen753951@gmail.com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 Chen</dc:creator>
  <cp:keywords/>
  <cp:lastModifiedBy>Chen, Jinbin</cp:lastModifiedBy>
  <cp:revision>21</cp:revision>
  <cp:lastPrinted>2015-09-04T02:28:00Z</cp:lastPrinted>
  <dcterms:created xsi:type="dcterms:W3CDTF">2019-12-08T03:19:00Z</dcterms:created>
  <dcterms:modified xsi:type="dcterms:W3CDTF">2023-04-12T20:45:00Z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